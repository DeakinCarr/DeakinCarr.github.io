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8E3E" w14:textId="77777777" w:rsidR="00B537DC" w:rsidRDefault="00B537DC" w:rsidP="0028131A">
      <w:pPr>
        <w:shd w:val="clear" w:color="auto" w:fill="FFFFFF"/>
        <w:spacing w:before="240" w:after="96"/>
        <w:jc w:val="right"/>
        <w:outlineLvl w:val="3"/>
        <w:rPr>
          <w:rFonts w:ascii="Cambria" w:hAnsi="Cambria" w:cs="Arial"/>
          <w:b/>
          <w:bCs/>
          <w:color w:val="000000"/>
          <w:lang w:eastAsia="en-AU"/>
        </w:rPr>
      </w:pPr>
    </w:p>
    <w:p w14:paraId="75EDD02A" w14:textId="77777777" w:rsidR="00F97A11" w:rsidRDefault="00B32162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>
        <w:rPr>
          <w:rFonts w:ascii="Cambria" w:hAnsi="Cambria" w:cs="Arial"/>
          <w:b/>
          <w:bCs/>
          <w:color w:val="000000"/>
          <w:lang w:eastAsia="en-AU"/>
        </w:rPr>
        <w:t>I</w:t>
      </w:r>
      <w:r w:rsidR="00512ABD" w:rsidRPr="009D6747">
        <w:rPr>
          <w:rFonts w:ascii="Cambria" w:hAnsi="Cambria" w:cs="Arial"/>
          <w:b/>
          <w:bCs/>
          <w:color w:val="000000"/>
          <w:lang w:eastAsia="en-AU"/>
        </w:rPr>
        <w:t>NVITATION TO PARTICIPATE IN A RESEARCH PROJECT</w:t>
      </w:r>
    </w:p>
    <w:p w14:paraId="3F57CDD3" w14:textId="77777777" w:rsidR="00512ABD" w:rsidRPr="009D6747" w:rsidRDefault="00512ABD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 w:rsidRPr="009D6747">
        <w:rPr>
          <w:rFonts w:ascii="Cambria" w:hAnsi="Cambria" w:cs="Arial"/>
          <w:b/>
          <w:bCs/>
          <w:color w:val="000000"/>
          <w:lang w:eastAsia="en-AU"/>
        </w:rPr>
        <w:t xml:space="preserve">PARTICIPANT INFORMATION </w:t>
      </w:r>
    </w:p>
    <w:p w14:paraId="267FE727" w14:textId="77777777" w:rsidR="00512ABD" w:rsidRDefault="00512ABD" w:rsidP="00512ABD">
      <w:pPr>
        <w:rPr>
          <w:rFonts w:ascii="Cambria" w:hAnsi="Cambria"/>
          <w:color w:val="000000"/>
          <w:lang w:val="en-US"/>
        </w:rPr>
      </w:pPr>
    </w:p>
    <w:p w14:paraId="13D3924C" w14:textId="77777777" w:rsidR="00B32162" w:rsidRPr="009D6747" w:rsidRDefault="00B32162" w:rsidP="00512ABD">
      <w:pPr>
        <w:rPr>
          <w:rFonts w:ascii="Cambria" w:hAnsi="Cambria"/>
          <w:color w:val="000000"/>
          <w:lang w:val="en-US"/>
        </w:rPr>
      </w:pPr>
    </w:p>
    <w:p w14:paraId="36A019E5" w14:textId="449132AC" w:rsidR="00512ABD" w:rsidRPr="00F97A11" w:rsidRDefault="00B164C1" w:rsidP="00512ABD">
      <w:pPr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b/>
          <w:sz w:val="32"/>
          <w:szCs w:val="32"/>
          <w:lang w:val="en-US"/>
        </w:rPr>
        <w:t>U</w:t>
      </w:r>
      <w:r w:rsidR="005F47DD">
        <w:rPr>
          <w:rFonts w:ascii="Cambria" w:hAnsi="Cambria" w:cs="Arial"/>
          <w:b/>
          <w:sz w:val="32"/>
          <w:szCs w:val="32"/>
          <w:lang w:val="en-US"/>
        </w:rPr>
        <w:t>ser-</w:t>
      </w:r>
      <w:proofErr w:type="spellStart"/>
      <w:r w:rsidR="005F47DD">
        <w:rPr>
          <w:rFonts w:ascii="Cambria" w:hAnsi="Cambria" w:cs="Arial"/>
          <w:b/>
          <w:sz w:val="32"/>
          <w:szCs w:val="32"/>
          <w:lang w:val="en-US"/>
        </w:rPr>
        <w:t>Centred</w:t>
      </w:r>
      <w:proofErr w:type="spellEnd"/>
      <w:r w:rsidR="005F47DD">
        <w:rPr>
          <w:rFonts w:ascii="Cambria" w:hAnsi="Cambria" w:cs="Arial"/>
          <w:b/>
          <w:sz w:val="32"/>
          <w:szCs w:val="32"/>
          <w:lang w:val="en-US"/>
        </w:rPr>
        <w:t xml:space="preserve"> Survey in the</w:t>
      </w:r>
      <w:r w:rsidR="002149D0">
        <w:rPr>
          <w:rFonts w:ascii="Cambria" w:hAnsi="Cambria" w:cs="Arial"/>
          <w:b/>
          <w:sz w:val="32"/>
          <w:szCs w:val="32"/>
          <w:lang w:val="en-US"/>
        </w:rPr>
        <w:t xml:space="preserve"> RMIT Course Programming Studio 1</w:t>
      </w:r>
    </w:p>
    <w:p w14:paraId="370E2715" w14:textId="77777777" w:rsidR="00512ABD" w:rsidRPr="009D6747" w:rsidRDefault="00512ABD" w:rsidP="00512ABD">
      <w:pPr>
        <w:rPr>
          <w:rFonts w:ascii="Cambria" w:hAnsi="Cambria" w:cs="Arial"/>
        </w:rPr>
      </w:pPr>
    </w:p>
    <w:p w14:paraId="34FE0FA5" w14:textId="77777777" w:rsidR="00F97A11" w:rsidRDefault="00512ABD" w:rsidP="00512ABD">
      <w:pPr>
        <w:rPr>
          <w:rFonts w:ascii="Cambria" w:hAnsi="Cambria" w:cs="Arial"/>
          <w:b/>
        </w:rPr>
      </w:pPr>
      <w:r w:rsidRPr="003122D1">
        <w:rPr>
          <w:rFonts w:ascii="Cambria" w:hAnsi="Cambria" w:cs="Arial"/>
          <w:b/>
        </w:rPr>
        <w:t>Chief Investigator</w:t>
      </w:r>
      <w:r w:rsidR="00B537DC">
        <w:rPr>
          <w:rFonts w:ascii="Cambria" w:hAnsi="Cambria" w:cs="Arial"/>
          <w:b/>
        </w:rPr>
        <w:t>s</w:t>
      </w:r>
      <w:r>
        <w:rPr>
          <w:rFonts w:ascii="Cambria" w:hAnsi="Cambria" w:cs="Arial"/>
          <w:b/>
        </w:rPr>
        <w:t xml:space="preserve">: </w:t>
      </w:r>
    </w:p>
    <w:p w14:paraId="11AAFD91" w14:textId="77777777" w:rsidR="00F97A11" w:rsidRDefault="00F97A11" w:rsidP="00F91457">
      <w:pPr>
        <w:ind w:firstLine="720"/>
        <w:rPr>
          <w:rFonts w:ascii="Cambria" w:hAnsi="Cambria" w:cs="Arial"/>
        </w:rPr>
      </w:pPr>
    </w:p>
    <w:p w14:paraId="67CE683C" w14:textId="00959CC0" w:rsidR="00543D0A" w:rsidRDefault="00543D0A" w:rsidP="00543D0A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 w:rsidR="00B164C1"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 w:rsidR="00B164C1"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 w:rsidR="00B164C1">
        <w:rPr>
          <w:color w:val="000000"/>
          <w:lang w:val="en-US"/>
        </w:rPr>
        <w:t>Technologies</w:t>
      </w:r>
      <w:r w:rsidR="00030379">
        <w:rPr>
          <w:color w:val="000000"/>
          <w:lang w:val="en-US"/>
        </w:rPr>
        <w:t>,</w:t>
      </w:r>
      <w:r w:rsidR="00B164C1">
        <w:rPr>
          <w:color w:val="000000"/>
          <w:lang w:val="en-US"/>
        </w:rPr>
        <w:t xml:space="preserve">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</w:t>
      </w:r>
      <w:r w:rsidR="005F47DD">
        <w:rPr>
          <w:color w:val="000000"/>
          <w:lang w:val="en-US"/>
        </w:rPr>
        <w:t>;</w:t>
      </w:r>
      <w:proofErr w:type="gramEnd"/>
      <w:r w:rsidR="005F47DD">
        <w:rPr>
          <w:color w:val="000000"/>
          <w:lang w:val="en-US"/>
        </w:rPr>
        <w:t xml:space="preserve"> </w:t>
      </w:r>
    </w:p>
    <w:p w14:paraId="7481A75A" w14:textId="1ADE11C5" w:rsidR="00543D0A" w:rsidRPr="00543D0A" w:rsidRDefault="00543D0A" w:rsidP="00543D0A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8" w:history="1">
        <w:r w:rsidR="00B164C1" w:rsidRPr="00762A1A">
          <w:rPr>
            <w:rStyle w:val="Hyperlink"/>
            <w:lang w:val="en-US"/>
          </w:rPr>
          <w:t>timothy.wiley@rmit.edu.au</w:t>
        </w:r>
      </w:hyperlink>
      <w:r w:rsidR="00B164C1">
        <w:rPr>
          <w:color w:val="000000"/>
          <w:lang w:val="en-US"/>
        </w:rPr>
        <w:t xml:space="preserve"> </w:t>
      </w:r>
    </w:p>
    <w:p w14:paraId="2CFE1491" w14:textId="77777777" w:rsidR="002D3497" w:rsidRPr="00F91457" w:rsidRDefault="002D3497" w:rsidP="00F91457">
      <w:pPr>
        <w:ind w:firstLine="720"/>
        <w:rPr>
          <w:color w:val="000000"/>
          <w:lang w:val="en-US"/>
        </w:rPr>
      </w:pPr>
    </w:p>
    <w:p w14:paraId="2A67D5AB" w14:textId="77777777" w:rsidR="00B537DC" w:rsidRDefault="00B537DC" w:rsidP="00B537DC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Other Investigators:</w:t>
      </w:r>
    </w:p>
    <w:p w14:paraId="6C7CD689" w14:textId="77777777" w:rsidR="00B537DC" w:rsidRDefault="00B537DC" w:rsidP="002D3497">
      <w:pPr>
        <w:rPr>
          <w:rFonts w:ascii="Cambria" w:hAnsi="Cambria" w:cs="Arial"/>
        </w:rPr>
      </w:pPr>
    </w:p>
    <w:p w14:paraId="3F50D2CE" w14:textId="76709DCE" w:rsidR="005F47DD" w:rsidRDefault="00E753A1" w:rsidP="00030379">
      <w:pPr>
        <w:rPr>
          <w:rFonts w:ascii="Cambria" w:hAnsi="Cambria" w:cs="Arial"/>
        </w:rPr>
      </w:pPr>
      <w:r>
        <w:rPr>
          <w:rFonts w:ascii="Cambria" w:hAnsi="Cambria" w:cs="Arial"/>
        </w:rPr>
        <w:t>Programming Studio staff</w:t>
      </w:r>
      <w:r w:rsidR="00030379">
        <w:rPr>
          <w:rFonts w:ascii="Cambria" w:hAnsi="Cambria" w:cs="Arial"/>
        </w:rPr>
        <w:t xml:space="preserve">: </w:t>
      </w:r>
    </w:p>
    <w:p w14:paraId="1AB3F737" w14:textId="6FFC7755" w:rsidR="00030379" w:rsidRPr="00AD2840" w:rsidRDefault="00AD2840" w:rsidP="00030379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</w:t>
      </w:r>
      <w:proofErr w:type="spellStart"/>
      <w:r w:rsidRPr="00AD2840">
        <w:rPr>
          <w:rFonts w:ascii="Cambria" w:hAnsi="Cambria" w:cs="Arial"/>
        </w:rPr>
        <w:t>Santha</w:t>
      </w:r>
      <w:proofErr w:type="spellEnd"/>
      <w:r w:rsidRPr="00AD2840">
        <w:rPr>
          <w:rFonts w:ascii="Cambria" w:hAnsi="Cambria" w:cs="Arial"/>
        </w:rPr>
        <w:t xml:space="preserve">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</w:p>
    <w:p w14:paraId="051FAC4F" w14:textId="77777777" w:rsidR="00915CA9" w:rsidRDefault="00915CA9" w:rsidP="00030379">
      <w:pPr>
        <w:rPr>
          <w:rFonts w:ascii="Cambria" w:hAnsi="Cambria" w:cs="Arial"/>
        </w:rPr>
      </w:pPr>
    </w:p>
    <w:p w14:paraId="2B221670" w14:textId="3AD8F42F" w:rsidR="00915CA9" w:rsidRDefault="00915CA9" w:rsidP="00030379">
      <w:pPr>
        <w:rPr>
          <w:rFonts w:ascii="Cambria" w:hAnsi="Cambria" w:cs="Arial"/>
        </w:rPr>
      </w:pPr>
      <w:r w:rsidRPr="008320EB">
        <w:rPr>
          <w:rFonts w:ascii="Cambria" w:hAnsi="Cambria" w:cs="Arial"/>
          <w:b/>
        </w:rPr>
        <w:t>Group member</w:t>
      </w:r>
      <w:r>
        <w:rPr>
          <w:rFonts w:ascii="Cambria" w:hAnsi="Cambria" w:cs="Arial"/>
        </w:rPr>
        <w:t>s:</w:t>
      </w:r>
    </w:p>
    <w:p w14:paraId="301C92CE" w14:textId="3A44E1E9" w:rsidR="000B284D" w:rsidRPr="000B284D" w:rsidRDefault="000B284D" w:rsidP="00030379">
      <w:pPr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Deakin Carr &lt;</w:t>
      </w:r>
      <w:r w:rsidRPr="000B284D">
        <w:rPr>
          <w:rFonts w:ascii="Cambria" w:hAnsi="Cambria" w:cs="Arial"/>
          <w:i/>
          <w:iCs/>
        </w:rPr>
        <w:t>s3897429@student.rmit.edu.au</w:t>
      </w:r>
      <w:r>
        <w:rPr>
          <w:rFonts w:ascii="Cambria" w:hAnsi="Cambria" w:cs="Arial"/>
          <w:i/>
          <w:iCs/>
        </w:rPr>
        <w:t>&gt;</w:t>
      </w:r>
    </w:p>
    <w:p w14:paraId="55C381F4" w14:textId="18173E57" w:rsidR="00915CA9" w:rsidRDefault="000B284D" w:rsidP="00030379">
      <w:pPr>
        <w:rPr>
          <w:rFonts w:ascii="Cambria" w:hAnsi="Cambria" w:cs="Arial"/>
          <w:i/>
        </w:rPr>
      </w:pPr>
      <w:r w:rsidRPr="000B284D">
        <w:rPr>
          <w:rFonts w:ascii="Cambria" w:hAnsi="Cambria" w:cs="Arial"/>
          <w:i/>
        </w:rPr>
        <w:t xml:space="preserve">Jordan Gill </w:t>
      </w:r>
      <w:r>
        <w:rPr>
          <w:rFonts w:ascii="Cambria" w:hAnsi="Cambria" w:cs="Arial"/>
          <w:i/>
        </w:rPr>
        <w:t xml:space="preserve">   </w:t>
      </w:r>
      <w:r w:rsidRPr="000B284D">
        <w:rPr>
          <w:rFonts w:ascii="Cambria" w:hAnsi="Cambria" w:cs="Arial"/>
          <w:i/>
        </w:rPr>
        <w:t>&lt;s3436344@student.rmit.edu.au&gt;</w:t>
      </w:r>
    </w:p>
    <w:p w14:paraId="03018C64" w14:textId="0398CDAE" w:rsidR="000B284D" w:rsidRDefault="000B284D" w:rsidP="00030379">
      <w:pPr>
        <w:rPr>
          <w:rFonts w:ascii="Cambria" w:hAnsi="Cambria" w:cs="Arial"/>
          <w:i/>
        </w:rPr>
      </w:pPr>
      <w:r w:rsidRPr="000B284D">
        <w:rPr>
          <w:rFonts w:ascii="Cambria" w:hAnsi="Cambria" w:cs="Arial"/>
          <w:i/>
        </w:rPr>
        <w:t>Jake Leahy</w:t>
      </w:r>
      <w:r>
        <w:rPr>
          <w:rFonts w:ascii="Cambria" w:hAnsi="Cambria" w:cs="Arial"/>
          <w:i/>
        </w:rPr>
        <w:t xml:space="preserve">  </w:t>
      </w:r>
      <w:r w:rsidRPr="000B284D">
        <w:rPr>
          <w:rFonts w:ascii="Cambria" w:hAnsi="Cambria" w:cs="Arial"/>
          <w:i/>
        </w:rPr>
        <w:t xml:space="preserve"> &lt;S3900927@student.rmit.edu.au&gt;</w:t>
      </w:r>
    </w:p>
    <w:p w14:paraId="485D617B" w14:textId="77777777" w:rsidR="0028131A" w:rsidRPr="00915CA9" w:rsidRDefault="0028131A" w:rsidP="00030379">
      <w:pPr>
        <w:rPr>
          <w:rFonts w:ascii="Cambria" w:hAnsi="Cambria" w:cs="Arial"/>
          <w:i/>
        </w:rPr>
      </w:pPr>
    </w:p>
    <w:p w14:paraId="41717E7B" w14:textId="77777777" w:rsidR="00030379" w:rsidRPr="00F91457" w:rsidRDefault="00030379" w:rsidP="00F91457">
      <w:pPr>
        <w:ind w:firstLine="720"/>
        <w:rPr>
          <w:color w:val="333333"/>
          <w:shd w:val="clear" w:color="auto" w:fill="FFFFFF"/>
        </w:rPr>
      </w:pPr>
    </w:p>
    <w:p w14:paraId="3A0E0382" w14:textId="77C3748C" w:rsidR="00F9145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You are invited to participate in </w:t>
      </w:r>
      <w:r w:rsidR="00B537DC">
        <w:rPr>
          <w:rFonts w:ascii="Cambria" w:hAnsi="Cambria"/>
          <w:color w:val="000000"/>
          <w:lang w:eastAsia="en-AU"/>
        </w:rPr>
        <w:t>research</w:t>
      </w:r>
      <w:r w:rsidR="00F91457">
        <w:rPr>
          <w:rFonts w:ascii="Cambria" w:hAnsi="Cambria"/>
          <w:color w:val="000000"/>
          <w:lang w:eastAsia="en-AU"/>
        </w:rPr>
        <w:t xml:space="preserve"> being </w:t>
      </w:r>
      <w:r w:rsidRPr="009D6747">
        <w:rPr>
          <w:rFonts w:ascii="Cambria" w:hAnsi="Cambria"/>
          <w:color w:val="000000"/>
          <w:lang w:eastAsia="en-AU"/>
        </w:rPr>
        <w:t>conducted by</w:t>
      </w:r>
      <w:r w:rsidR="0082147D">
        <w:rPr>
          <w:rFonts w:ascii="Cambria" w:hAnsi="Cambria"/>
          <w:color w:val="000000"/>
          <w:lang w:eastAsia="en-AU"/>
        </w:rPr>
        <w:t xml:space="preserve"> </w:t>
      </w:r>
      <w:r w:rsidR="00030379">
        <w:rPr>
          <w:rFonts w:ascii="Cambria" w:hAnsi="Cambria"/>
          <w:color w:val="000000"/>
          <w:lang w:eastAsia="en-AU"/>
        </w:rPr>
        <w:t xml:space="preserve">students of </w:t>
      </w:r>
      <w:r w:rsidR="006A0C60">
        <w:rPr>
          <w:rFonts w:ascii="Cambria" w:hAnsi="Cambria"/>
          <w:color w:val="000000"/>
          <w:lang w:eastAsia="en-AU"/>
        </w:rPr>
        <w:t>the Programming Studio 1</w:t>
      </w:r>
      <w:r w:rsidR="00030379"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 xml:space="preserve"> in the School of Computer </w:t>
      </w:r>
      <w:r w:rsidR="006A0C60">
        <w:rPr>
          <w:rFonts w:ascii="Cambria" w:hAnsi="Cambria"/>
          <w:color w:val="000000"/>
          <w:lang w:eastAsia="en-AU"/>
        </w:rPr>
        <w:t xml:space="preserve">Technologies, STEM College </w:t>
      </w:r>
      <w:r w:rsidR="0082147D">
        <w:rPr>
          <w:rFonts w:ascii="Cambria" w:hAnsi="Cambria"/>
          <w:color w:val="000000"/>
          <w:lang w:eastAsia="en-AU"/>
        </w:rPr>
        <w:t>at</w:t>
      </w:r>
      <w:r w:rsidRPr="009D6747">
        <w:rPr>
          <w:rFonts w:ascii="Cambria" w:hAnsi="Cambria"/>
          <w:color w:val="000000"/>
          <w:lang w:eastAsia="en-AU"/>
        </w:rPr>
        <w:t xml:space="preserve"> RMIT University. </w:t>
      </w:r>
      <w:r w:rsidR="00915CA9">
        <w:rPr>
          <w:rFonts w:ascii="Cambria" w:hAnsi="Cambria"/>
          <w:color w:val="000000"/>
          <w:lang w:eastAsia="en-AU"/>
        </w:rPr>
        <w:t xml:space="preserve"> </w:t>
      </w:r>
      <w:r w:rsidRPr="009D6747">
        <w:rPr>
          <w:rFonts w:ascii="Cambria" w:hAnsi="Cambria"/>
          <w:color w:val="000000"/>
          <w:lang w:eastAsia="en-AU"/>
        </w:rPr>
        <w:t xml:space="preserve">Please read this </w:t>
      </w:r>
      <w:r w:rsidR="00F91457">
        <w:rPr>
          <w:rFonts w:ascii="Cambria" w:hAnsi="Cambria"/>
          <w:color w:val="000000"/>
          <w:lang w:eastAsia="en-AU"/>
        </w:rPr>
        <w:t>information</w:t>
      </w:r>
      <w:r w:rsidRPr="009D6747">
        <w:rPr>
          <w:rFonts w:ascii="Cambria" w:hAnsi="Cambria"/>
          <w:color w:val="000000"/>
          <w:lang w:eastAsia="en-AU"/>
        </w:rPr>
        <w:t xml:space="preserve"> carefully and be confident that you understand its contents before deciding whether to participate.</w:t>
      </w:r>
      <w:r w:rsidR="008D4F1A">
        <w:rPr>
          <w:rFonts w:ascii="Cambria" w:hAnsi="Cambria"/>
          <w:color w:val="000000"/>
          <w:lang w:eastAsia="en-AU"/>
        </w:rPr>
        <w:t xml:space="preserve"> </w:t>
      </w:r>
    </w:p>
    <w:p w14:paraId="46A96F5D" w14:textId="77777777" w:rsidR="00512ABD" w:rsidRDefault="008D4F1A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Participation is purely voluntary. Participation in this study</w:t>
      </w:r>
      <w:r w:rsidRPr="008D4F1A">
        <w:rPr>
          <w:rFonts w:ascii="Cambria" w:hAnsi="Cambria"/>
          <w:color w:val="000000"/>
          <w:lang w:eastAsia="en-AU"/>
        </w:rPr>
        <w:t xml:space="preserve"> does </w:t>
      </w:r>
      <w:r>
        <w:rPr>
          <w:rFonts w:ascii="Cambria" w:hAnsi="Cambria"/>
          <w:color w:val="000000"/>
          <w:lang w:eastAsia="en-AU"/>
        </w:rPr>
        <w:t>n</w:t>
      </w:r>
      <w:r w:rsidR="00F91457">
        <w:rPr>
          <w:rFonts w:ascii="Cambria" w:hAnsi="Cambria"/>
          <w:color w:val="000000"/>
          <w:lang w:eastAsia="en-AU"/>
        </w:rPr>
        <w:t>ot impact</w:t>
      </w:r>
      <w:r w:rsidR="00B537DC">
        <w:rPr>
          <w:rFonts w:ascii="Cambria" w:hAnsi="Cambria"/>
          <w:color w:val="000000"/>
          <w:lang w:eastAsia="en-AU"/>
        </w:rPr>
        <w:t xml:space="preserve"> you directly or</w:t>
      </w:r>
      <w:r w:rsidR="00F91457">
        <w:rPr>
          <w:rFonts w:ascii="Cambria" w:hAnsi="Cambria"/>
          <w:color w:val="000000"/>
          <w:lang w:eastAsia="en-AU"/>
        </w:rPr>
        <w:t xml:space="preserve"> your assessment in any</w:t>
      </w:r>
      <w:r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>s being conducted at RMIT University</w:t>
      </w:r>
      <w:r>
        <w:rPr>
          <w:rFonts w:ascii="Cambria" w:hAnsi="Cambria"/>
          <w:color w:val="000000"/>
          <w:lang w:eastAsia="en-AU"/>
        </w:rPr>
        <w:t>.</w:t>
      </w:r>
      <w:r w:rsidR="00512ABD" w:rsidRPr="009D6747">
        <w:rPr>
          <w:rFonts w:ascii="Cambria" w:hAnsi="Cambria"/>
          <w:color w:val="000000"/>
          <w:lang w:eastAsia="en-AU"/>
        </w:rPr>
        <w:t xml:space="preserve"> If you have any questions about the project, please ask </w:t>
      </w:r>
      <w:r w:rsidR="00F91457">
        <w:rPr>
          <w:rFonts w:ascii="Cambria" w:hAnsi="Cambria"/>
          <w:color w:val="000000"/>
          <w:lang w:eastAsia="en-AU"/>
        </w:rPr>
        <w:t xml:space="preserve">any </w:t>
      </w:r>
      <w:r w:rsidR="00512ABD" w:rsidRPr="009D6747">
        <w:rPr>
          <w:rFonts w:ascii="Cambria" w:hAnsi="Cambria"/>
          <w:color w:val="000000"/>
          <w:lang w:eastAsia="en-AU"/>
        </w:rPr>
        <w:t>one of the investigators</w:t>
      </w:r>
      <w:r w:rsidR="00F91457">
        <w:rPr>
          <w:rFonts w:ascii="Cambria" w:hAnsi="Cambria"/>
          <w:color w:val="000000"/>
          <w:lang w:eastAsia="en-AU"/>
        </w:rPr>
        <w:t xml:space="preserve"> listed above, by emailing them</w:t>
      </w:r>
      <w:r w:rsidR="00512ABD" w:rsidRPr="009D6747">
        <w:rPr>
          <w:rFonts w:ascii="Cambria" w:hAnsi="Cambria"/>
          <w:color w:val="000000"/>
          <w:lang w:eastAsia="en-AU"/>
        </w:rPr>
        <w:t xml:space="preserve">. </w:t>
      </w:r>
    </w:p>
    <w:p w14:paraId="6D221428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 xml:space="preserve">Who is involved in this </w:t>
      </w:r>
      <w:r w:rsidR="00F91457">
        <w:rPr>
          <w:rFonts w:ascii="Cambria" w:hAnsi="Cambria"/>
          <w:b/>
          <w:bCs/>
          <w:color w:val="000000"/>
          <w:lang w:eastAsia="en-AU"/>
        </w:rPr>
        <w:t>research</w:t>
      </w:r>
      <w:r w:rsidRPr="009D6747">
        <w:rPr>
          <w:rFonts w:ascii="Cambria" w:hAnsi="Cambria"/>
          <w:b/>
          <w:bCs/>
          <w:color w:val="000000"/>
          <w:lang w:eastAsia="en-AU"/>
        </w:rPr>
        <w:t>? Why is it being conducted?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50F3483" w14:textId="77777777" w:rsid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This r</w:t>
      </w:r>
      <w:r w:rsidR="00030379" w:rsidRPr="005F47DD">
        <w:rPr>
          <w:rFonts w:ascii="Cambria" w:hAnsi="Cambria"/>
          <w:color w:val="000000"/>
          <w:lang w:eastAsia="en-AU"/>
        </w:rPr>
        <w:t xml:space="preserve">esearch is conducted as </w:t>
      </w:r>
      <w:r>
        <w:rPr>
          <w:rFonts w:ascii="Cambria" w:hAnsi="Cambria"/>
          <w:color w:val="000000"/>
          <w:lang w:eastAsia="en-AU"/>
        </w:rPr>
        <w:t xml:space="preserve">part of </w:t>
      </w:r>
      <w:r w:rsidR="00C36070">
        <w:rPr>
          <w:rFonts w:ascii="Cambria" w:hAnsi="Cambria"/>
          <w:color w:val="000000"/>
          <w:lang w:eastAsia="en-AU"/>
        </w:rPr>
        <w:t>the Programming Studio 1</w:t>
      </w:r>
      <w:r>
        <w:rPr>
          <w:rFonts w:ascii="Cambria" w:hAnsi="Cambria"/>
          <w:color w:val="000000"/>
          <w:lang w:eastAsia="en-AU"/>
        </w:rPr>
        <w:t xml:space="preserve"> course. </w:t>
      </w:r>
    </w:p>
    <w:p w14:paraId="644C69FB" w14:textId="77777777" w:rsidR="00C36070" w:rsidRDefault="00C36070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</w:p>
    <w:p w14:paraId="774125B9" w14:textId="5AE1049C" w:rsidR="00C36070" w:rsidRP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In this </w:t>
      </w:r>
      <w:r w:rsidR="00C36070">
        <w:rPr>
          <w:rFonts w:ascii="Cambria" w:hAnsi="Cambria"/>
          <w:color w:val="000000"/>
          <w:lang w:eastAsia="en-AU"/>
        </w:rPr>
        <w:t>study</w:t>
      </w:r>
      <w:r>
        <w:rPr>
          <w:rFonts w:ascii="Cambria" w:hAnsi="Cambria"/>
          <w:color w:val="000000"/>
          <w:lang w:eastAsia="en-AU"/>
        </w:rPr>
        <w:t xml:space="preserve">, </w:t>
      </w:r>
      <w:proofErr w:type="spellStart"/>
      <w:r>
        <w:rPr>
          <w:rFonts w:ascii="Cambria" w:hAnsi="Cambria"/>
          <w:color w:val="000000"/>
          <w:lang w:eastAsia="en-AU"/>
        </w:rPr>
        <w:t>students</w:t>
      </w:r>
      <w:proofErr w:type="spellEnd"/>
      <w:r>
        <w:rPr>
          <w:rFonts w:ascii="Cambria" w:hAnsi="Cambria"/>
          <w:color w:val="000000"/>
          <w:lang w:eastAsia="en-AU"/>
        </w:rPr>
        <w:t xml:space="preserve"> </w:t>
      </w:r>
      <w:proofErr w:type="gramStart"/>
      <w:r>
        <w:rPr>
          <w:rFonts w:ascii="Cambria" w:hAnsi="Cambria"/>
          <w:color w:val="000000"/>
          <w:lang w:eastAsia="en-AU"/>
        </w:rPr>
        <w:t>needs</w:t>
      </w:r>
      <w:proofErr w:type="gramEnd"/>
      <w:r w:rsidRPr="005F47DD">
        <w:rPr>
          <w:rFonts w:ascii="Cambria" w:hAnsi="Cambria"/>
          <w:color w:val="000000"/>
          <w:lang w:eastAsia="en-AU"/>
        </w:rPr>
        <w:t xml:space="preserve"> to perform an analysis and a short survey on a deployed IT based system with users. </w:t>
      </w:r>
      <w:r w:rsidR="00450452">
        <w:rPr>
          <w:rFonts w:ascii="Cambria" w:hAnsi="Cambria"/>
          <w:color w:val="000000"/>
          <w:lang w:eastAsia="en-AU"/>
        </w:rPr>
        <w:t>This analysis will be used to determine if modification to a websites design improves the user experience.</w:t>
      </w:r>
    </w:p>
    <w:p w14:paraId="219A608D" w14:textId="77777777" w:rsidR="00C36070" w:rsidRDefault="00C36070" w:rsidP="00512ABD">
      <w:pPr>
        <w:ind w:right="20"/>
        <w:jc w:val="both"/>
      </w:pPr>
    </w:p>
    <w:p w14:paraId="416843AF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Why have you been approached?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1D06BEBB" w14:textId="77777777" w:rsidR="000B284D" w:rsidRDefault="00915CA9" w:rsidP="00512ABD">
      <w:pPr>
        <w:shd w:val="clear" w:color="auto" w:fill="FFFFFF"/>
        <w:spacing w:after="192"/>
        <w:rPr>
          <w:rFonts w:ascii="Cambria" w:hAnsi="Cambria"/>
          <w:iCs/>
        </w:rPr>
      </w:pPr>
      <w:r>
        <w:rPr>
          <w:rFonts w:ascii="Cambria" w:hAnsi="Cambria"/>
        </w:rPr>
        <w:t xml:space="preserve">You have been approached because </w:t>
      </w:r>
      <w:r w:rsidR="000B284D">
        <w:rPr>
          <w:rFonts w:ascii="Cambria" w:hAnsi="Cambria"/>
          <w:iCs/>
        </w:rPr>
        <w:t>you reflect the attributes of users who are most likely to feel the affects of a change in design.</w:t>
      </w:r>
    </w:p>
    <w:p w14:paraId="15DED3E9" w14:textId="32E52D4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lastRenderedPageBreak/>
        <w:t>If I agree to participate, what will I be required to do?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0745216" w14:textId="77777777" w:rsidR="00512ABD" w:rsidRPr="006F3765" w:rsidRDefault="00B32162" w:rsidP="0082147D">
      <w:pPr>
        <w:rPr>
          <w:rFonts w:ascii="Cambria" w:hAnsi="Cambria"/>
        </w:rPr>
      </w:pPr>
      <w:r>
        <w:rPr>
          <w:rFonts w:ascii="Cambria" w:hAnsi="Cambria"/>
          <w:color w:val="000000"/>
          <w:lang w:val="en-US"/>
        </w:rPr>
        <w:t>If you agree, you will be required to</w:t>
      </w:r>
      <w:r w:rsidR="00915CA9">
        <w:rPr>
          <w:rFonts w:ascii="Cambria" w:hAnsi="Cambria"/>
          <w:color w:val="000000"/>
          <w:lang w:val="en-US"/>
        </w:rPr>
        <w:t xml:space="preserve"> answer a short survey</w:t>
      </w:r>
      <w:r>
        <w:rPr>
          <w:rFonts w:ascii="Cambria" w:hAnsi="Cambria"/>
          <w:color w:val="000000"/>
          <w:lang w:val="en-US"/>
        </w:rPr>
        <w:t xml:space="preserve">.  </w:t>
      </w:r>
      <w:r w:rsidR="002B776B">
        <w:rPr>
          <w:rFonts w:ascii="Cambria" w:hAnsi="Cambria"/>
          <w:color w:val="000000"/>
          <w:lang w:val="en-US"/>
        </w:rPr>
        <w:t xml:space="preserve">Consent will be implied by the </w:t>
      </w:r>
      <w:r w:rsidR="002B776B" w:rsidRPr="002B776B">
        <w:rPr>
          <w:rFonts w:ascii="Cambria" w:hAnsi="Cambria"/>
          <w:color w:val="000000"/>
          <w:lang w:val="en-US"/>
        </w:rPr>
        <w:t>return or completion of an anonymous survey</w:t>
      </w:r>
      <w:r w:rsidR="002B776B">
        <w:rPr>
          <w:rFonts w:ascii="Cambria" w:hAnsi="Cambria"/>
          <w:color w:val="000000"/>
          <w:lang w:val="en-US"/>
        </w:rPr>
        <w:t>.</w:t>
      </w:r>
    </w:p>
    <w:p w14:paraId="297DD190" w14:textId="77777777" w:rsidR="00512ABD" w:rsidRPr="009D6747" w:rsidRDefault="00512ABD" w:rsidP="00512ABD">
      <w:pPr>
        <w:rPr>
          <w:rFonts w:ascii="Cambria" w:hAnsi="Cambria"/>
        </w:rPr>
      </w:pPr>
    </w:p>
    <w:p w14:paraId="5ADD444C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possible risks and disadvantages?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75920048" w14:textId="77777777" w:rsidR="00512ABD" w:rsidRPr="006F3765" w:rsidRDefault="00512ABD" w:rsidP="00512ABD">
      <w:pPr>
        <w:rPr>
          <w:rFonts w:ascii="Cambria" w:hAnsi="Cambria"/>
          <w:color w:val="000000"/>
          <w:lang w:val="en-US"/>
        </w:rPr>
      </w:pPr>
      <w:r w:rsidRPr="006F3765">
        <w:rPr>
          <w:rFonts w:ascii="Cambria" w:hAnsi="Cambria"/>
          <w:color w:val="000000"/>
          <w:lang w:val="en-US"/>
        </w:rPr>
        <w:t xml:space="preserve">There are no direct risks of physical or emotional harm. </w:t>
      </w:r>
    </w:p>
    <w:p w14:paraId="7D21C0D7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2EFED85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benefits associated with participation?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1977D312" w14:textId="77777777" w:rsidR="00B32162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>There will be no direct benefits associated.</w:t>
      </w:r>
    </w:p>
    <w:p w14:paraId="24E92585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F5119D6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will happen to the information I provide?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558FB44" w14:textId="77777777" w:rsidR="00915CA9" w:rsidRDefault="00512ABD" w:rsidP="00512ABD">
      <w:pPr>
        <w:rPr>
          <w:rFonts w:ascii="Cambria" w:hAnsi="Cambria"/>
          <w:color w:val="000000"/>
          <w:lang w:val="en-US"/>
        </w:rPr>
      </w:pPr>
      <w:r w:rsidRPr="00073565">
        <w:rPr>
          <w:rFonts w:ascii="Cambria" w:hAnsi="Cambria"/>
          <w:color w:val="000000"/>
          <w:lang w:val="en-US"/>
        </w:rPr>
        <w:t xml:space="preserve">Your response </w:t>
      </w:r>
      <w:r w:rsidR="00B32162">
        <w:rPr>
          <w:rFonts w:ascii="Cambria" w:hAnsi="Cambria"/>
          <w:color w:val="000000"/>
          <w:lang w:val="en-US"/>
        </w:rPr>
        <w:t>will be stored, anonymousl</w:t>
      </w:r>
      <w:r w:rsidR="00915CA9">
        <w:rPr>
          <w:rFonts w:ascii="Cambria" w:hAnsi="Cambria"/>
          <w:color w:val="000000"/>
          <w:lang w:val="en-US"/>
        </w:rPr>
        <w:t>y, with other responses.</w:t>
      </w:r>
    </w:p>
    <w:p w14:paraId="41AC0EFC" w14:textId="77777777" w:rsidR="00543D0A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The results from the analysis of the data </w:t>
      </w:r>
      <w:r w:rsidR="00543D0A">
        <w:rPr>
          <w:rFonts w:ascii="Cambria" w:hAnsi="Cambria"/>
          <w:color w:val="000000"/>
          <w:lang w:val="en-US"/>
        </w:rPr>
        <w:t>will be</w:t>
      </w:r>
      <w:r>
        <w:rPr>
          <w:rFonts w:ascii="Cambria" w:hAnsi="Cambria"/>
          <w:color w:val="000000"/>
          <w:lang w:val="en-US"/>
        </w:rPr>
        <w:t xml:space="preserve"> not be</w:t>
      </w:r>
      <w:r w:rsidR="00543D0A">
        <w:rPr>
          <w:rFonts w:ascii="Cambria" w:hAnsi="Cambria"/>
          <w:color w:val="000000"/>
          <w:lang w:val="en-US"/>
        </w:rPr>
        <w:t xml:space="preserve"> published</w:t>
      </w:r>
      <w:r>
        <w:rPr>
          <w:rFonts w:ascii="Cambria" w:hAnsi="Cambria"/>
          <w:color w:val="000000"/>
          <w:lang w:val="en-US"/>
        </w:rPr>
        <w:t>.</w:t>
      </w:r>
    </w:p>
    <w:p w14:paraId="00C7A4A1" w14:textId="7FB8E111" w:rsidR="00915CA9" w:rsidRPr="00073565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It will </w:t>
      </w:r>
      <w:r w:rsidR="00235DB7">
        <w:rPr>
          <w:rFonts w:ascii="Cambria" w:hAnsi="Cambria"/>
          <w:color w:val="000000"/>
          <w:lang w:val="en-US"/>
        </w:rPr>
        <w:t>be used only within the content of the Programming Studio 1 course.</w:t>
      </w:r>
      <w:r w:rsidR="002B776B">
        <w:rPr>
          <w:rFonts w:ascii="Cambria" w:hAnsi="Cambria"/>
          <w:color w:val="000000"/>
          <w:lang w:val="en-US"/>
        </w:rPr>
        <w:t xml:space="preserve"> </w:t>
      </w:r>
      <w:r w:rsidR="00235DB7">
        <w:rPr>
          <w:rFonts w:ascii="Cambria" w:hAnsi="Cambria"/>
          <w:color w:val="000000"/>
          <w:lang w:val="en-US"/>
        </w:rPr>
        <w:t xml:space="preserve">Your responses </w:t>
      </w:r>
      <w:r w:rsidR="002B776B">
        <w:rPr>
          <w:rFonts w:ascii="Cambria" w:hAnsi="Cambria"/>
          <w:color w:val="000000"/>
          <w:lang w:val="en-US"/>
        </w:rPr>
        <w:t xml:space="preserve">will be stored safely in RMIT secure server that hosts </w:t>
      </w:r>
      <w:r w:rsidR="00235DB7">
        <w:rPr>
          <w:rFonts w:ascii="Cambria" w:hAnsi="Cambria"/>
          <w:color w:val="000000"/>
          <w:lang w:val="en-US"/>
        </w:rPr>
        <w:t>Canvas and the RMIT Microsoft Tennant</w:t>
      </w:r>
      <w:r w:rsidR="002B776B">
        <w:rPr>
          <w:rFonts w:ascii="Cambria" w:hAnsi="Cambria"/>
          <w:color w:val="000000"/>
          <w:lang w:val="en-US"/>
        </w:rPr>
        <w:t>.</w:t>
      </w:r>
    </w:p>
    <w:p w14:paraId="0603681E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4BBE0025" w14:textId="77777777" w:rsidR="00512ABD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my rights as a participant?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3186816" w14:textId="77777777" w:rsidR="00B32162" w:rsidRPr="009D6747" w:rsidRDefault="00B32162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As a participant in this </w:t>
      </w:r>
      <w:proofErr w:type="gramStart"/>
      <w:r>
        <w:rPr>
          <w:rFonts w:ascii="Cambria" w:hAnsi="Cambria"/>
          <w:color w:val="000000"/>
          <w:lang w:eastAsia="en-AU"/>
        </w:rPr>
        <w:t>research</w:t>
      </w:r>
      <w:proofErr w:type="gramEnd"/>
      <w:r>
        <w:rPr>
          <w:rFonts w:ascii="Cambria" w:hAnsi="Cambria"/>
          <w:color w:val="000000"/>
          <w:lang w:eastAsia="en-AU"/>
        </w:rPr>
        <w:t xml:space="preserve"> you have the rights to:</w:t>
      </w:r>
    </w:p>
    <w:p w14:paraId="6A5DEA02" w14:textId="77777777" w:rsidR="00512ABD" w:rsidRPr="009D6747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withdraw from participation at any time. </w:t>
      </w:r>
    </w:p>
    <w:p w14:paraId="2FE73CA6" w14:textId="77777777" w:rsidR="00512ABD" w:rsidRPr="009D6747" w:rsidRDefault="00512ABD" w:rsidP="002024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>have any unprocessed data withdrawn and destroyed provided it can be reliably identified.</w:t>
      </w:r>
    </w:p>
    <w:p w14:paraId="550E71B0" w14:textId="77777777" w:rsidR="00512ABD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have any questions answered at any </w:t>
      </w:r>
      <w:proofErr w:type="gramStart"/>
      <w:r w:rsidRPr="009D6747">
        <w:rPr>
          <w:rFonts w:ascii="Cambria" w:hAnsi="Cambria"/>
          <w:color w:val="000000"/>
          <w:lang w:eastAsia="en-AU"/>
        </w:rPr>
        <w:t>time.</w:t>
      </w:r>
      <w:proofErr w:type="gramEnd"/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62C4E6C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Whom should I contact if I have any questions?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CC944C7" w14:textId="77777777" w:rsidR="00F91457" w:rsidRDefault="00F91457" w:rsidP="00512ABD">
      <w:pPr>
        <w:rPr>
          <w:rFonts w:ascii="Cambria" w:hAnsi="Cambria" w:cs="Arial"/>
          <w:bCs/>
          <w:lang w:eastAsia="en-AU"/>
        </w:rPr>
      </w:pPr>
      <w:r>
        <w:rPr>
          <w:rFonts w:ascii="Cambria" w:hAnsi="Cambria" w:cs="Arial"/>
          <w:bCs/>
          <w:lang w:eastAsia="en-AU"/>
        </w:rPr>
        <w:t>Please contact any of the investigators listed at the beginning of this participant information</w:t>
      </w:r>
      <w:r w:rsidR="00E84AA1">
        <w:rPr>
          <w:rFonts w:ascii="Cambria" w:hAnsi="Cambria" w:cs="Arial"/>
          <w:bCs/>
          <w:lang w:eastAsia="en-AU"/>
        </w:rPr>
        <w:t>.</w:t>
      </w:r>
    </w:p>
    <w:p w14:paraId="0FC8B8F3" w14:textId="77777777" w:rsidR="000B284D" w:rsidRDefault="000B284D" w:rsidP="00CB68D7">
      <w:pPr>
        <w:rPr>
          <w:rFonts w:cs="Arial"/>
          <w:b/>
          <w:bCs/>
          <w:i/>
          <w:color w:val="000000"/>
          <w:szCs w:val="22"/>
          <w:lang w:eastAsia="en-AU"/>
        </w:rPr>
      </w:pPr>
    </w:p>
    <w:p w14:paraId="2369F7CD" w14:textId="26CFDFC8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website</w:t>
      </w:r>
    </w:p>
    <w:p w14:paraId="335447B1" w14:textId="77777777" w:rsid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>Users should be aware that the World Wide Web is an insecure public network that gives rise to the potential risk that a user’s transactions are being viewed, intercepted or modified by third parties or that data which the user downloads may contain computer viruses or other defects.</w:t>
      </w:r>
    </w:p>
    <w:p w14:paraId="434F316F" w14:textId="4729F559" w:rsidR="00CB68D7" w:rsidRDefault="00CB68D7" w:rsidP="00CB68D7">
      <w:pPr>
        <w:rPr>
          <w:rFonts w:ascii="Cambria" w:hAnsi="Cambria" w:cs="Arial"/>
          <w:bCs/>
          <w:lang w:eastAsia="en-AU"/>
        </w:rPr>
      </w:pPr>
    </w:p>
    <w:p w14:paraId="50284AE3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data</w:t>
      </w:r>
    </w:p>
    <w:p w14:paraId="34CDBEF5" w14:textId="12AD7D79" w:rsidR="00CB68D7" w:rsidRP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 xml:space="preserve">This project will use an external site to create, collect and analyse data collected in a survey format. The site we are using is </w:t>
      </w:r>
      <w:r w:rsidR="000B284D">
        <w:rPr>
          <w:rFonts w:ascii="Cambria" w:hAnsi="Cambria" w:cs="Arial"/>
          <w:bCs/>
          <w:lang w:eastAsia="en-AU"/>
        </w:rPr>
        <w:t>Microsoft Forms.</w:t>
      </w:r>
      <w:r w:rsidRPr="00CB68D7">
        <w:rPr>
          <w:rFonts w:ascii="Cambria" w:hAnsi="Cambria" w:cs="Arial"/>
          <w:bCs/>
          <w:lang w:eastAsia="en-AU"/>
        </w:rPr>
        <w:t xml:space="preserve"> If you agree to participate in this survey, the responses you provide to the survey will be stored on a host server that is used by </w:t>
      </w:r>
      <w:r w:rsidR="000B284D">
        <w:rPr>
          <w:rFonts w:ascii="Cambria" w:hAnsi="Cambria" w:cs="Arial"/>
          <w:bCs/>
          <w:lang w:eastAsia="en-AU"/>
        </w:rPr>
        <w:t>RMIT.</w:t>
      </w:r>
      <w:r w:rsidRPr="00CB68D7">
        <w:rPr>
          <w:rFonts w:ascii="Cambria" w:hAnsi="Cambria" w:cs="Arial"/>
          <w:bCs/>
          <w:lang w:eastAsia="en-AU"/>
        </w:rPr>
        <w:t xml:space="preserve"> No personal information will be collected in the survey so none will be stored as data. </w:t>
      </w:r>
    </w:p>
    <w:p w14:paraId="54238456" w14:textId="77777777" w:rsidR="00512ABD" w:rsidRPr="00576FF2" w:rsidRDefault="00CB68D7" w:rsidP="002B776B">
      <w:pPr>
        <w:shd w:val="clear" w:color="auto" w:fill="FFFFFF"/>
        <w:spacing w:after="192"/>
        <w:rPr>
          <w:rFonts w:ascii="Cambria" w:hAnsi="Cambria" w:cs="Arial"/>
          <w:b/>
          <w:bCs/>
          <w:lang w:val="pl-PL" w:eastAsia="en-AU"/>
        </w:rPr>
      </w:pPr>
      <w:r w:rsidRPr="00AC3B29">
        <w:rPr>
          <w:rFonts w:cs="Arial"/>
          <w:color w:val="000000"/>
          <w:szCs w:val="22"/>
          <w:lang w:eastAsia="en-AU"/>
        </w:rPr>
        <w:br w:type="page"/>
      </w:r>
    </w:p>
    <w:p w14:paraId="7198AE15" w14:textId="77777777" w:rsidR="00512ABD" w:rsidRPr="006E031A" w:rsidRDefault="00512ABD" w:rsidP="00512ABD">
      <w:pPr>
        <w:rPr>
          <w:rFonts w:ascii="Cambria" w:hAnsi="Cambria" w:cs="Arial"/>
          <w:b/>
          <w:bCs/>
          <w:lang w:eastAsia="en-AU"/>
        </w:rPr>
      </w:pPr>
      <w:r w:rsidRPr="006E031A">
        <w:rPr>
          <w:rFonts w:ascii="Cambria" w:hAnsi="Cambria" w:cs="Arial"/>
          <w:b/>
          <w:bCs/>
          <w:lang w:eastAsia="en-AU"/>
        </w:rPr>
        <w:lastRenderedPageBreak/>
        <w:t>Yours sincerely</w:t>
      </w:r>
    </w:p>
    <w:p w14:paraId="095B497A" w14:textId="77777777" w:rsidR="00E84AA1" w:rsidRDefault="00E84AA1" w:rsidP="00512ABD">
      <w:pPr>
        <w:rPr>
          <w:rFonts w:ascii="Cambria" w:hAnsi="Cambria"/>
          <w:color w:val="000000"/>
          <w:lang w:val="en-US"/>
        </w:rPr>
      </w:pPr>
    </w:p>
    <w:p w14:paraId="2FE1AE0C" w14:textId="3F8CCAC4" w:rsidR="000B284D" w:rsidRDefault="000B284D" w:rsidP="000B284D">
      <w:pPr>
        <w:rPr>
          <w:rFonts w:ascii="Cambria" w:hAnsi="Cambria" w:cs="Arial"/>
          <w:i/>
        </w:rPr>
      </w:pPr>
      <w:r>
        <w:rPr>
          <w:rFonts w:ascii="Cambria" w:hAnsi="Cambria" w:cs="Arial"/>
          <w:i/>
          <w:iCs/>
        </w:rPr>
        <w:t xml:space="preserve">Deakin Carr, </w:t>
      </w:r>
      <w:r w:rsidRPr="000B284D">
        <w:rPr>
          <w:rFonts w:ascii="Cambria" w:hAnsi="Cambria" w:cs="Arial"/>
          <w:i/>
        </w:rPr>
        <w:t>Jordan Gill</w:t>
      </w:r>
      <w:r>
        <w:rPr>
          <w:rFonts w:ascii="Cambria" w:hAnsi="Cambria" w:cs="Arial"/>
          <w:i/>
        </w:rPr>
        <w:t xml:space="preserve">, </w:t>
      </w:r>
      <w:r w:rsidRPr="000B284D">
        <w:rPr>
          <w:rFonts w:ascii="Cambria" w:hAnsi="Cambria" w:cs="Arial"/>
          <w:i/>
        </w:rPr>
        <w:t>Jake Leahy</w:t>
      </w:r>
      <w:r>
        <w:rPr>
          <w:rFonts w:ascii="Cambria" w:hAnsi="Cambria" w:cs="Arial"/>
          <w:i/>
        </w:rPr>
        <w:t xml:space="preserve">  </w:t>
      </w:r>
      <w:r w:rsidRPr="000B284D">
        <w:rPr>
          <w:rFonts w:ascii="Cambria" w:hAnsi="Cambria" w:cs="Arial"/>
          <w:i/>
        </w:rPr>
        <w:t xml:space="preserve"> </w:t>
      </w:r>
    </w:p>
    <w:p w14:paraId="44E950A4" w14:textId="77777777" w:rsidR="00314771" w:rsidRDefault="00314771" w:rsidP="00512ABD">
      <w:pPr>
        <w:rPr>
          <w:rFonts w:ascii="Cambria" w:hAnsi="Cambria"/>
          <w:color w:val="000000"/>
          <w:lang w:val="en-US"/>
        </w:rPr>
      </w:pPr>
    </w:p>
    <w:p w14:paraId="45C780DD" w14:textId="77777777" w:rsidR="00314771" w:rsidRDefault="00314771" w:rsidP="00314771">
      <w:pPr>
        <w:rPr>
          <w:rFonts w:ascii="Cambria" w:hAnsi="Cambria" w:cs="Arial"/>
          <w:b/>
        </w:rPr>
      </w:pPr>
    </w:p>
    <w:p w14:paraId="11A77D99" w14:textId="77777777" w:rsidR="00314771" w:rsidRDefault="00314771" w:rsidP="00314771">
      <w:pPr>
        <w:rPr>
          <w:rFonts w:ascii="Cambria" w:hAnsi="Cambria" w:cs="Arial"/>
          <w:b/>
        </w:rPr>
      </w:pPr>
    </w:p>
    <w:p w14:paraId="618A0BDB" w14:textId="77777777" w:rsidR="00314771" w:rsidRDefault="00314771" w:rsidP="0031477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Course Coordinator: </w:t>
      </w:r>
    </w:p>
    <w:p w14:paraId="07F5B005" w14:textId="77777777" w:rsidR="00314771" w:rsidRDefault="00314771" w:rsidP="00314771">
      <w:pPr>
        <w:ind w:firstLine="720"/>
        <w:rPr>
          <w:rFonts w:ascii="Cambria" w:hAnsi="Cambria" w:cs="Arial"/>
        </w:rPr>
      </w:pPr>
    </w:p>
    <w:p w14:paraId="633811DF" w14:textId="77777777" w:rsidR="009C6401" w:rsidRDefault="009C6401" w:rsidP="009C6401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>
        <w:rPr>
          <w:color w:val="000000"/>
          <w:lang w:val="en-US"/>
        </w:rPr>
        <w:t>Technologies,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University;</w:t>
      </w:r>
      <w:proofErr w:type="gramEnd"/>
      <w:r>
        <w:rPr>
          <w:color w:val="000000"/>
          <w:lang w:val="en-US"/>
        </w:rPr>
        <w:t xml:space="preserve"> </w:t>
      </w:r>
    </w:p>
    <w:p w14:paraId="7912803C" w14:textId="77777777" w:rsidR="009C6401" w:rsidRPr="00543D0A" w:rsidRDefault="009C6401" w:rsidP="009C6401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9" w:history="1">
        <w:r w:rsidRPr="00762A1A">
          <w:rPr>
            <w:rStyle w:val="Hyperlink"/>
            <w:lang w:val="en-US"/>
          </w:rPr>
          <w:t>timothy.wiley@rmit.edu.au</w:t>
        </w:r>
      </w:hyperlink>
      <w:r>
        <w:rPr>
          <w:color w:val="000000"/>
          <w:lang w:val="en-US"/>
        </w:rPr>
        <w:t xml:space="preserve"> </w:t>
      </w:r>
    </w:p>
    <w:p w14:paraId="1C86BECD" w14:textId="77777777" w:rsidR="00314771" w:rsidRPr="00F91457" w:rsidRDefault="00314771" w:rsidP="00314771">
      <w:pPr>
        <w:ind w:firstLine="720"/>
        <w:rPr>
          <w:color w:val="000000"/>
          <w:lang w:val="en-US"/>
        </w:rPr>
      </w:pPr>
    </w:p>
    <w:p w14:paraId="49590692" w14:textId="77777777" w:rsidR="001009DB" w:rsidRPr="001009DB" w:rsidRDefault="001009DB" w:rsidP="001009DB">
      <w:pPr>
        <w:rPr>
          <w:rFonts w:ascii="Cambria" w:hAnsi="Cambria" w:cs="Arial"/>
          <w:b/>
          <w:bCs/>
        </w:rPr>
      </w:pPr>
      <w:r w:rsidRPr="001009DB">
        <w:rPr>
          <w:rFonts w:ascii="Cambria" w:hAnsi="Cambria" w:cs="Arial"/>
          <w:b/>
          <w:bCs/>
        </w:rPr>
        <w:t xml:space="preserve">Programming Studio staff: </w:t>
      </w:r>
    </w:p>
    <w:p w14:paraId="775DE2E1" w14:textId="77777777" w:rsidR="001009DB" w:rsidRPr="00AD2840" w:rsidRDefault="001009DB" w:rsidP="001009DB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</w:t>
      </w:r>
      <w:proofErr w:type="spellStart"/>
      <w:r w:rsidRPr="00AD2840">
        <w:rPr>
          <w:rFonts w:ascii="Cambria" w:hAnsi="Cambria" w:cs="Arial"/>
        </w:rPr>
        <w:t>Santha</w:t>
      </w:r>
      <w:proofErr w:type="spellEnd"/>
      <w:r w:rsidRPr="00AD2840">
        <w:rPr>
          <w:rFonts w:ascii="Cambria" w:hAnsi="Cambria" w:cs="Arial"/>
        </w:rPr>
        <w:t xml:space="preserve">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 w:cs="Arial"/>
        </w:rPr>
        <w:t xml:space="preserve">, </w:t>
      </w:r>
      <w:r w:rsidRPr="00AD2840">
        <w:rPr>
          <w:rFonts w:ascii="Cambria" w:hAnsi="Cambria"/>
        </w:rPr>
        <w:t xml:space="preserve">Prof Falk </w:t>
      </w:r>
      <w:proofErr w:type="spellStart"/>
      <w:r w:rsidRPr="00AD2840">
        <w:rPr>
          <w:rFonts w:ascii="Cambria" w:hAnsi="Cambria"/>
        </w:rPr>
        <w:t>Scholer</w:t>
      </w:r>
      <w:proofErr w:type="spellEnd"/>
      <w:r w:rsidRPr="00AD2840">
        <w:rPr>
          <w:rFonts w:ascii="Cambria" w:hAnsi="Cambria"/>
        </w:rPr>
        <w:t>, 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Vu </w:t>
      </w:r>
      <w:proofErr w:type="spellStart"/>
      <w:r w:rsidRPr="00AD2840">
        <w:rPr>
          <w:rFonts w:ascii="Cambria" w:hAnsi="Cambria"/>
        </w:rPr>
        <w:t>Huy</w:t>
      </w:r>
      <w:proofErr w:type="spellEnd"/>
      <w:r w:rsidRPr="00AD2840">
        <w:rPr>
          <w:rFonts w:ascii="Cambria" w:hAnsi="Cambria"/>
        </w:rPr>
        <w:t xml:space="preserve"> Mai</w:t>
      </w:r>
    </w:p>
    <w:p w14:paraId="6586B9FB" w14:textId="77777777" w:rsidR="00E86A25" w:rsidRPr="00512ABD" w:rsidRDefault="00E86A25" w:rsidP="00E84AA1"/>
    <w:sectPr w:rsidR="00E86A25" w:rsidRPr="00512ABD" w:rsidSect="0028131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157" w:right="1558" w:bottom="851" w:left="851" w:header="1134" w:footer="85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06FD" w14:textId="77777777" w:rsidR="00963EBA" w:rsidRDefault="00963EBA">
      <w:r>
        <w:separator/>
      </w:r>
    </w:p>
  </w:endnote>
  <w:endnote w:type="continuationSeparator" w:id="0">
    <w:p w14:paraId="35280CA0" w14:textId="77777777" w:rsidR="00963EBA" w:rsidRDefault="0096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5D5A" w14:textId="77777777" w:rsidR="00202487" w:rsidRPr="00305AF0" w:rsidRDefault="005B0617" w:rsidP="00E86A25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right="-1718"/>
      <w:jc w:val="center"/>
      <w:rPr>
        <w:szCs w:val="12"/>
      </w:rPr>
    </w:pPr>
    <w:r w:rsidRPr="00305AF0">
      <w:rPr>
        <w:noProof/>
        <w:szCs w:val="12"/>
      </w:rPr>
      <w:drawing>
        <wp:anchor distT="0" distB="0" distL="114300" distR="114300" simplePos="0" relativeHeight="251657728" behindDoc="1" locked="0" layoutInCell="1" allowOverlap="1" wp14:anchorId="32B760AD" wp14:editId="4004ADBB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123950" cy="15240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487" w:rsidRPr="00305AF0">
      <w:rPr>
        <w:szCs w:val="12"/>
        <w:lang w:val="en-US"/>
      </w:rPr>
      <w:t xml:space="preserve">Page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PAGE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  <w:r w:rsidR="00202487" w:rsidRPr="00305AF0">
      <w:rPr>
        <w:szCs w:val="12"/>
        <w:lang w:val="en-US"/>
      </w:rPr>
      <w:t xml:space="preserve"> of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NUMPAGES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759B" w14:textId="77777777" w:rsidR="00202487" w:rsidRDefault="00202487" w:rsidP="00E86A25">
    <w:pPr>
      <w:pStyle w:val="Footer"/>
      <w:tabs>
        <w:tab w:val="clear" w:pos="4153"/>
        <w:tab w:val="clear" w:pos="8306"/>
      </w:tabs>
      <w:ind w:right="-118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942E" w14:textId="77777777" w:rsidR="00963EBA" w:rsidRDefault="00963EBA">
      <w:r>
        <w:separator/>
      </w:r>
    </w:p>
  </w:footnote>
  <w:footnote w:type="continuationSeparator" w:id="0">
    <w:p w14:paraId="5C7DC747" w14:textId="77777777" w:rsidR="00963EBA" w:rsidRDefault="0096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E0E7" w14:textId="77777777" w:rsidR="00202487" w:rsidRDefault="00202487" w:rsidP="00E86A25">
    <w:pPr>
      <w:pStyle w:val="Header"/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50DD" w14:textId="77777777" w:rsidR="00202487" w:rsidRDefault="005B0617" w:rsidP="00E86A25">
    <w:pPr>
      <w:pStyle w:val="Header"/>
      <w:tabs>
        <w:tab w:val="clear" w:pos="8306"/>
        <w:tab w:val="right" w:pos="820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89B375" wp14:editId="53B63EC8">
              <wp:simplePos x="0" y="0"/>
              <wp:positionH relativeFrom="column">
                <wp:posOffset>4584700</wp:posOffset>
              </wp:positionH>
              <wp:positionV relativeFrom="paragraph">
                <wp:posOffset>-392430</wp:posOffset>
              </wp:positionV>
              <wp:extent cx="1804670" cy="857250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4670" cy="857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1726" w14:textId="2A7ECB77" w:rsidR="00202487" w:rsidRDefault="00030379">
                          <w:pPr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School of </w:t>
                          </w:r>
                          <w:r w:rsidR="002266F5">
                            <w:rPr>
                              <w:color w:val="FF0000"/>
                              <w:sz w:val="16"/>
                              <w:szCs w:val="16"/>
                            </w:rPr>
                            <w:t>Computer Technologies, STEM College</w:t>
                          </w:r>
                        </w:p>
                        <w:p w14:paraId="3EC4DDF4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  <w:p w14:paraId="2183A89E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576FF2">
                            <w:rPr>
                              <w:sz w:val="16"/>
                              <w:szCs w:val="16"/>
                              <w:lang w:val="it-IT"/>
                            </w:rPr>
                            <w:t>GPO Box 2476V</w:t>
                          </w:r>
                        </w:p>
                        <w:p w14:paraId="52E87A1B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Melbourne VIC 3001</w:t>
                          </w:r>
                        </w:p>
                        <w:p w14:paraId="3BA14D4D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Australia</w:t>
                          </w:r>
                        </w:p>
                        <w:p w14:paraId="361F679A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DD6569C" w14:textId="77777777" w:rsidR="00202487" w:rsidRDefault="0081037B" w:rsidP="00E86A25">
                          <w:pPr>
                            <w:numPr>
                              <w:ilvl w:val="0"/>
                              <w:numId w:val="8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F076CB" w:rsidRPr="00881B0F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www.rmit.edu.au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B3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1pt;margin-top:-30.9pt;width:142.1pt;height:6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" stroked="f">
              <v:path arrowok="t"/>
              <v:textbox inset="0,0,0,0">
                <w:txbxContent>
                  <w:p w14:paraId="1D401726" w14:textId="2A7ECB77" w:rsidR="00202487" w:rsidRDefault="00030379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color w:val="FF0000"/>
                        <w:sz w:val="16"/>
                        <w:szCs w:val="16"/>
                      </w:rPr>
                      <w:t xml:space="preserve">School of </w:t>
                    </w:r>
                    <w:r w:rsidR="002266F5">
                      <w:rPr>
                        <w:color w:val="FF0000"/>
                        <w:sz w:val="16"/>
                        <w:szCs w:val="16"/>
                      </w:rPr>
                      <w:t>Computer Technologies, STEM College</w:t>
                    </w:r>
                  </w:p>
                  <w:p w14:paraId="3EC4DDF4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</w:p>
                  <w:p w14:paraId="2183A89E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  <w:r w:rsidRPr="00576FF2">
                      <w:rPr>
                        <w:sz w:val="16"/>
                        <w:szCs w:val="16"/>
                        <w:lang w:val="it-IT"/>
                      </w:rPr>
                      <w:t>GPO Box 2476V</w:t>
                    </w:r>
                  </w:p>
                  <w:p w14:paraId="52E87A1B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Melbourne VIC 3001</w:t>
                    </w:r>
                  </w:p>
                  <w:p w14:paraId="3BA14D4D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Australia</w:t>
                    </w:r>
                  </w:p>
                  <w:p w14:paraId="361F679A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</w:p>
                  <w:p w14:paraId="6DD6569C" w14:textId="77777777" w:rsidR="00202487" w:rsidRDefault="0081037B" w:rsidP="00E86A25">
                    <w:pPr>
                      <w:numPr>
                        <w:ilvl w:val="0"/>
                        <w:numId w:val="8"/>
                      </w:numPr>
                      <w:rPr>
                        <w:sz w:val="16"/>
                        <w:szCs w:val="16"/>
                      </w:rPr>
                    </w:pPr>
                    <w:hyperlink r:id="rId2" w:history="1">
                      <w:r w:rsidR="00F076CB" w:rsidRPr="00881B0F">
                        <w:rPr>
                          <w:rStyle w:val="Hyperlink"/>
                          <w:sz w:val="16"/>
                          <w:szCs w:val="16"/>
                        </w:rPr>
                        <w:t>www.rmit.edu.au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193701A" wp14:editId="60404912">
          <wp:simplePos x="0" y="0"/>
          <wp:positionH relativeFrom="column">
            <wp:posOffset>-180340</wp:posOffset>
          </wp:positionH>
          <wp:positionV relativeFrom="paragraph">
            <wp:posOffset>-194310</wp:posOffset>
          </wp:positionV>
          <wp:extent cx="1257300" cy="447675"/>
          <wp:effectExtent l="0" t="0" r="0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CF"/>
      </v:shape>
    </w:pict>
  </w:numPicBullet>
  <w:abstractNum w:abstractNumId="0" w15:restartNumberingAfterBreak="0">
    <w:nsid w:val="FFFFFF1D"/>
    <w:multiLevelType w:val="multilevel"/>
    <w:tmpl w:val="AD762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527D"/>
    <w:multiLevelType w:val="hybridMultilevel"/>
    <w:tmpl w:val="A084937E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" w15:restartNumberingAfterBreak="0">
    <w:nsid w:val="0A690BBD"/>
    <w:multiLevelType w:val="hybridMultilevel"/>
    <w:tmpl w:val="032E7E6C"/>
    <w:lvl w:ilvl="0" w:tplc="72DAA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342EF"/>
    <w:multiLevelType w:val="multilevel"/>
    <w:tmpl w:val="F006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91780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D07F8"/>
    <w:multiLevelType w:val="hybridMultilevel"/>
    <w:tmpl w:val="B5B8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13E82"/>
    <w:multiLevelType w:val="hybridMultilevel"/>
    <w:tmpl w:val="64CA036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0978A7"/>
    <w:multiLevelType w:val="singleLevel"/>
    <w:tmpl w:val="CA44402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 w15:restartNumberingAfterBreak="0">
    <w:nsid w:val="1F62389E"/>
    <w:multiLevelType w:val="hybridMultilevel"/>
    <w:tmpl w:val="6AA004D2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53440"/>
    <w:multiLevelType w:val="hybridMultilevel"/>
    <w:tmpl w:val="6EC619A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4952761"/>
    <w:multiLevelType w:val="hybridMultilevel"/>
    <w:tmpl w:val="2ADA5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65E48"/>
    <w:multiLevelType w:val="hybridMultilevel"/>
    <w:tmpl w:val="5C72E58C"/>
    <w:lvl w:ilvl="0" w:tplc="20CEFC1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CDC"/>
    <w:multiLevelType w:val="hybridMultilevel"/>
    <w:tmpl w:val="969EC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A2E95"/>
    <w:multiLevelType w:val="hybridMultilevel"/>
    <w:tmpl w:val="6860820C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83706"/>
    <w:multiLevelType w:val="multilevel"/>
    <w:tmpl w:val="6860820C"/>
    <w:lvl w:ilvl="0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97F"/>
    <w:multiLevelType w:val="hybridMultilevel"/>
    <w:tmpl w:val="102E2A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56D0E"/>
    <w:multiLevelType w:val="hybridMultilevel"/>
    <w:tmpl w:val="F006D1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862B2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820D8"/>
    <w:multiLevelType w:val="multilevel"/>
    <w:tmpl w:val="75E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509E6"/>
    <w:multiLevelType w:val="hybridMultilevel"/>
    <w:tmpl w:val="E546352C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0" w15:restartNumberingAfterBreak="0">
    <w:nsid w:val="57BD4010"/>
    <w:multiLevelType w:val="multilevel"/>
    <w:tmpl w:val="D5580A70"/>
    <w:lvl w:ilvl="0">
      <w:start w:val="8"/>
      <w:numFmt w:val="decimalZero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1700"/>
        </w:tabs>
        <w:ind w:left="1700" w:hanging="18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0"/>
        </w:tabs>
        <w:ind w:left="1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00"/>
        </w:tabs>
        <w:ind w:left="1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0"/>
        </w:tabs>
        <w:ind w:left="1000" w:hanging="1800"/>
      </w:pPr>
      <w:rPr>
        <w:rFonts w:hint="default"/>
      </w:rPr>
    </w:lvl>
  </w:abstractNum>
  <w:abstractNum w:abstractNumId="21" w15:restartNumberingAfterBreak="0">
    <w:nsid w:val="797C4A53"/>
    <w:multiLevelType w:val="multilevel"/>
    <w:tmpl w:val="032E7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21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10"/>
  </w:num>
  <w:num w:numId="16">
    <w:abstractNumId w:val="9"/>
  </w:num>
  <w:num w:numId="17">
    <w:abstractNumId w:val="17"/>
  </w:num>
  <w:num w:numId="18">
    <w:abstractNumId w:val="4"/>
  </w:num>
  <w:num w:numId="19">
    <w:abstractNumId w:val="15"/>
  </w:num>
  <w:num w:numId="20">
    <w:abstractNumId w:val="12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AU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CE"/>
    <w:rsid w:val="00003E64"/>
    <w:rsid w:val="000229B5"/>
    <w:rsid w:val="00030379"/>
    <w:rsid w:val="00056D99"/>
    <w:rsid w:val="000B1231"/>
    <w:rsid w:val="000B284D"/>
    <w:rsid w:val="000C3A0F"/>
    <w:rsid w:val="000C70A7"/>
    <w:rsid w:val="000C7BB2"/>
    <w:rsid w:val="001009DB"/>
    <w:rsid w:val="00153684"/>
    <w:rsid w:val="00160CB7"/>
    <w:rsid w:val="00174B56"/>
    <w:rsid w:val="001773E6"/>
    <w:rsid w:val="00187131"/>
    <w:rsid w:val="001926C2"/>
    <w:rsid w:val="00197F38"/>
    <w:rsid w:val="001B18C5"/>
    <w:rsid w:val="001B5DA6"/>
    <w:rsid w:val="001C40AC"/>
    <w:rsid w:val="001F0BB4"/>
    <w:rsid w:val="00202487"/>
    <w:rsid w:val="002149D0"/>
    <w:rsid w:val="00220564"/>
    <w:rsid w:val="002266F5"/>
    <w:rsid w:val="00235DB7"/>
    <w:rsid w:val="002414C0"/>
    <w:rsid w:val="0028131A"/>
    <w:rsid w:val="002B776B"/>
    <w:rsid w:val="002D3497"/>
    <w:rsid w:val="00314771"/>
    <w:rsid w:val="003445F9"/>
    <w:rsid w:val="00352474"/>
    <w:rsid w:val="003524F8"/>
    <w:rsid w:val="0037423A"/>
    <w:rsid w:val="003B0197"/>
    <w:rsid w:val="003D6D30"/>
    <w:rsid w:val="004328FD"/>
    <w:rsid w:val="00450452"/>
    <w:rsid w:val="00453F7C"/>
    <w:rsid w:val="00470D83"/>
    <w:rsid w:val="004D4238"/>
    <w:rsid w:val="005034B5"/>
    <w:rsid w:val="00512ABD"/>
    <w:rsid w:val="00512BBE"/>
    <w:rsid w:val="00541ADE"/>
    <w:rsid w:val="00542FCC"/>
    <w:rsid w:val="00543D0A"/>
    <w:rsid w:val="00576FF2"/>
    <w:rsid w:val="0058340A"/>
    <w:rsid w:val="005A4D0C"/>
    <w:rsid w:val="005B0617"/>
    <w:rsid w:val="005F47DD"/>
    <w:rsid w:val="00600E24"/>
    <w:rsid w:val="0068397E"/>
    <w:rsid w:val="00686713"/>
    <w:rsid w:val="006A0C60"/>
    <w:rsid w:val="00703A6E"/>
    <w:rsid w:val="007461ED"/>
    <w:rsid w:val="00766968"/>
    <w:rsid w:val="007905D2"/>
    <w:rsid w:val="008069B1"/>
    <w:rsid w:val="0081037B"/>
    <w:rsid w:val="008135AB"/>
    <w:rsid w:val="0082147D"/>
    <w:rsid w:val="00827127"/>
    <w:rsid w:val="008320EB"/>
    <w:rsid w:val="00842D8B"/>
    <w:rsid w:val="00887FCB"/>
    <w:rsid w:val="0089023B"/>
    <w:rsid w:val="008A7B13"/>
    <w:rsid w:val="008D4F1A"/>
    <w:rsid w:val="00915CA9"/>
    <w:rsid w:val="00925948"/>
    <w:rsid w:val="00963EBA"/>
    <w:rsid w:val="009724CA"/>
    <w:rsid w:val="009A03E8"/>
    <w:rsid w:val="009C41DE"/>
    <w:rsid w:val="009C6401"/>
    <w:rsid w:val="009D5FF6"/>
    <w:rsid w:val="009F0AEB"/>
    <w:rsid w:val="009F35B9"/>
    <w:rsid w:val="00A11764"/>
    <w:rsid w:val="00A25BD0"/>
    <w:rsid w:val="00A278C4"/>
    <w:rsid w:val="00A4085C"/>
    <w:rsid w:val="00A7690B"/>
    <w:rsid w:val="00AC180E"/>
    <w:rsid w:val="00AD2840"/>
    <w:rsid w:val="00AD661D"/>
    <w:rsid w:val="00AE334B"/>
    <w:rsid w:val="00B164C1"/>
    <w:rsid w:val="00B32162"/>
    <w:rsid w:val="00B32293"/>
    <w:rsid w:val="00B36ED2"/>
    <w:rsid w:val="00B40F29"/>
    <w:rsid w:val="00B447CE"/>
    <w:rsid w:val="00B537DC"/>
    <w:rsid w:val="00B716E2"/>
    <w:rsid w:val="00BA49B1"/>
    <w:rsid w:val="00BB276E"/>
    <w:rsid w:val="00BD514E"/>
    <w:rsid w:val="00C36070"/>
    <w:rsid w:val="00C474B6"/>
    <w:rsid w:val="00C505C0"/>
    <w:rsid w:val="00C63A86"/>
    <w:rsid w:val="00C65405"/>
    <w:rsid w:val="00C91167"/>
    <w:rsid w:val="00CA3A37"/>
    <w:rsid w:val="00CB618D"/>
    <w:rsid w:val="00CB68D7"/>
    <w:rsid w:val="00CF37CC"/>
    <w:rsid w:val="00D01275"/>
    <w:rsid w:val="00D10722"/>
    <w:rsid w:val="00D676FF"/>
    <w:rsid w:val="00D67B7A"/>
    <w:rsid w:val="00D74D81"/>
    <w:rsid w:val="00D955E0"/>
    <w:rsid w:val="00DC2FD3"/>
    <w:rsid w:val="00DD7584"/>
    <w:rsid w:val="00DE7A82"/>
    <w:rsid w:val="00E1627B"/>
    <w:rsid w:val="00E3477E"/>
    <w:rsid w:val="00E551F0"/>
    <w:rsid w:val="00E5559E"/>
    <w:rsid w:val="00E753A1"/>
    <w:rsid w:val="00E84AA1"/>
    <w:rsid w:val="00E86A25"/>
    <w:rsid w:val="00E917B9"/>
    <w:rsid w:val="00EA1A23"/>
    <w:rsid w:val="00EF5C73"/>
    <w:rsid w:val="00F076CB"/>
    <w:rsid w:val="00F12F93"/>
    <w:rsid w:val="00F566C7"/>
    <w:rsid w:val="00F576FD"/>
    <w:rsid w:val="00F91457"/>
    <w:rsid w:val="00F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B9ADFD"/>
  <w15:chartTrackingRefBased/>
  <w15:docId w15:val="{D83D5406-B52F-C94C-B858-FE49B20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84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8061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FFFFFF"/>
      <w:u w:val="single"/>
    </w:rPr>
  </w:style>
  <w:style w:type="paragraph" w:styleId="Header">
    <w:name w:val="head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styleId="Footer">
    <w:name w:val="foot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customStyle="1" w:styleId="Style0">
    <w:name w:val="Style0"/>
    <w:rsid w:val="00F35D5A"/>
    <w:pPr>
      <w:autoSpaceDE w:val="0"/>
      <w:autoSpaceDN w:val="0"/>
      <w:adjustRightInd w:val="0"/>
    </w:pPr>
    <w:rPr>
      <w:rFonts w:ascii="Arial" w:hAnsi="Arial"/>
      <w:sz w:val="24"/>
      <w:szCs w:val="24"/>
      <w:lang w:eastAsia="en-AU"/>
    </w:rPr>
  </w:style>
  <w:style w:type="character" w:styleId="Hyperlink">
    <w:name w:val="Hyperlink"/>
    <w:rsid w:val="00AA7BDE"/>
    <w:rPr>
      <w:color w:val="0000FF"/>
      <w:u w:val="single"/>
    </w:rPr>
  </w:style>
  <w:style w:type="table" w:styleId="TableGrid">
    <w:name w:val="Table Grid"/>
    <w:basedOn w:val="TableNormal"/>
    <w:rsid w:val="003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F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76FE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512BBE"/>
  </w:style>
  <w:style w:type="character" w:customStyle="1" w:styleId="FootnoteTextChar">
    <w:name w:val="Footnote Text Char"/>
    <w:link w:val="FootnoteText"/>
    <w:rsid w:val="00512BBE"/>
    <w:rPr>
      <w:sz w:val="24"/>
      <w:szCs w:val="24"/>
      <w:lang w:val="en-AU"/>
    </w:rPr>
  </w:style>
  <w:style w:type="character" w:styleId="FootnoteReference">
    <w:name w:val="footnote reference"/>
    <w:rsid w:val="00512BBE"/>
    <w:rPr>
      <w:vertAlign w:val="superscript"/>
    </w:rPr>
  </w:style>
  <w:style w:type="character" w:styleId="CommentReference">
    <w:name w:val="annotation reference"/>
    <w:rsid w:val="00CA3A37"/>
    <w:rPr>
      <w:sz w:val="18"/>
      <w:szCs w:val="18"/>
    </w:rPr>
  </w:style>
  <w:style w:type="paragraph" w:styleId="CommentText">
    <w:name w:val="annotation text"/>
    <w:basedOn w:val="Normal"/>
    <w:link w:val="CommentTextChar"/>
    <w:rsid w:val="00CA3A37"/>
  </w:style>
  <w:style w:type="character" w:customStyle="1" w:styleId="CommentTextChar">
    <w:name w:val="Comment Text Char"/>
    <w:link w:val="CommentText"/>
    <w:rsid w:val="00CA3A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A3A3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A3A3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CB68D7"/>
    <w:pPr>
      <w:ind w:left="720"/>
      <w:contextualSpacing/>
    </w:pPr>
    <w:rPr>
      <w:rFonts w:ascii="Arial" w:eastAsia="Cambria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1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.wiley@rmit.edu.a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imothy.wiley@rmit.edu.a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rmit.edu.au" TargetMode="External"/><Relationship Id="rId1" Type="http://schemas.openxmlformats.org/officeDocument/2006/relationships/hyperlink" Target="http://www.rmit.edu.a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ecure\0030_People\Margaret_Woods\RMIT_Maps_logo\School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B803-00C0-4C45-9BD7-FC5B769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Letterhead.dot</Template>
  <TotalTime>1</TotalTime>
  <Pages>3</Pages>
  <Words>595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RMIT University</Company>
  <LinksUpToDate>false</LinksUpToDate>
  <CharactersWithSpaces>3909</CharactersWithSpaces>
  <SharedDoc>false</SharedDoc>
  <HLinks>
    <vt:vector size="36" baseType="variant">
      <vt:variant>
        <vt:i4>852033</vt:i4>
      </vt:variant>
      <vt:variant>
        <vt:i4>12</vt:i4>
      </vt:variant>
      <vt:variant>
        <vt:i4>0</vt:i4>
      </vt:variant>
      <vt:variant>
        <vt:i4>5</vt:i4>
      </vt:variant>
      <vt:variant>
        <vt:lpwstr>http://www.rmit.edu.au/browse;ID=2jqrnb7hnpyo</vt:lpwstr>
      </vt:variant>
      <vt:variant>
        <vt:lpwstr/>
      </vt:variant>
      <vt:variant>
        <vt:i4>7733313</vt:i4>
      </vt:variant>
      <vt:variant>
        <vt:i4>9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6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7733313</vt:i4>
      </vt:variant>
      <vt:variant>
        <vt:i4>3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0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2162744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 Need User Information</dc:creator>
  <cp:keywords/>
  <cp:lastModifiedBy>Deakin Carr</cp:lastModifiedBy>
  <cp:revision>2</cp:revision>
  <cp:lastPrinted>2014-03-05T04:54:00Z</cp:lastPrinted>
  <dcterms:created xsi:type="dcterms:W3CDTF">2021-05-07T04:04:00Z</dcterms:created>
  <dcterms:modified xsi:type="dcterms:W3CDTF">2021-05-07T04:04:00Z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RMIT University</vt:lpwstr>
  </property>
  <property fmtid="{D5CDD505-2E9C-101B-9397-08002B2CF9AE}" pid="3" name="Location1">
    <vt:lpwstr>Building 1 Level 1 Room 1</vt:lpwstr>
  </property>
  <property fmtid="{D5CDD505-2E9C-101B-9397-08002B2CF9AE}" pid="4" name="Location2">
    <vt:lpwstr>124 La Trobe Street</vt:lpwstr>
  </property>
  <property fmtid="{D5CDD505-2E9C-101B-9397-08002B2CF9AE}" pid="5" name="Location3">
    <vt:lpwstr>Melbourne VIC 3000</vt:lpwstr>
  </property>
  <property fmtid="{D5CDD505-2E9C-101B-9397-08002B2CF9AE}" pid="6" name="Telephone number">
    <vt:lpwstr>9925 2000</vt:lpwstr>
  </property>
  <property fmtid="{D5CDD505-2E9C-101B-9397-08002B2CF9AE}" pid="7" name="Fax Number">
    <vt:lpwstr>9925 2000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2021-04-12T23:42:23Z</vt:lpwstr>
  </property>
  <property fmtid="{D5CDD505-2E9C-101B-9397-08002B2CF9AE}" pid="10" name="MSIP_Label_8c3d088b-6243-4963-a2e2-8b321ab7f8fc_Method">
    <vt:lpwstr>Privileged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f48bf874-7990-4911-b731-3635f026dc9f</vt:lpwstr>
  </property>
  <property fmtid="{D5CDD505-2E9C-101B-9397-08002B2CF9AE}" pid="14" name="MSIP_Label_8c3d088b-6243-4963-a2e2-8b321ab7f8fc_ContentBits">
    <vt:lpwstr>1</vt:lpwstr>
  </property>
</Properties>
</file>